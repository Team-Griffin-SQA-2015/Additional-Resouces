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5F40A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 xml:space="preserve">elerik </w:t>
                                      </w:r>
                                      <w:r w:rsidR="00D65D2E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ACADEMY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 xml:space="preserve">Team Griffin Test </w:t>
                                      </w:r>
                                      <w:r w:rsidR="005473F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Plan REview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5F40A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 xml:space="preserve">elerik </w:t>
                                </w:r>
                                <w:r w:rsidR="00D65D2E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ACADEMY</w:t>
                                </w:r>
                              </w:sdtContent>
                            </w:sdt>
                            <w:r w:rsidR="00A53EC2"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3EC2"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 xml:space="preserve">Team Griffin Test </w:t>
                                </w:r>
                                <w:r w:rsidR="005473F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Plan REview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5473F5">
        <w:t>Changes made after the review</w:t>
      </w:r>
    </w:p>
    <w:p w:rsidR="00632073" w:rsidRDefault="00632073" w:rsidP="00632073">
      <w:r>
        <w:t xml:space="preserve"> </w:t>
      </w:r>
    </w:p>
    <w:tbl>
      <w:tblPr>
        <w:tblStyle w:val="FinancialTable"/>
        <w:tblW w:w="9464" w:type="dxa"/>
        <w:tblLook w:val="04A0" w:firstRow="1" w:lastRow="0" w:firstColumn="1" w:lastColumn="0" w:noHBand="0" w:noVBand="1"/>
      </w:tblPr>
      <w:tblGrid>
        <w:gridCol w:w="2376"/>
        <w:gridCol w:w="7088"/>
      </w:tblGrid>
      <w:tr w:rsidR="005473F5" w:rsidRPr="006F7448" w:rsidTr="00820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sz w:val="24"/>
                <w:szCs w:val="22"/>
                <w:lang w:eastAsia="bg-BG"/>
              </w:rPr>
              <w:t>Section</w:t>
            </w:r>
          </w:p>
        </w:tc>
        <w:tc>
          <w:tcPr>
            <w:tcW w:w="7088" w:type="dxa"/>
            <w:noWrap/>
            <w:hideMark/>
          </w:tcPr>
          <w:p w:rsidR="005473F5" w:rsidRPr="00E077AD" w:rsidRDefault="005473F5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sz w:val="24"/>
                <w:szCs w:val="22"/>
                <w:lang w:eastAsia="bg-BG"/>
              </w:rPr>
              <w:t>CHANGE</w:t>
            </w:r>
          </w:p>
        </w:tc>
      </w:tr>
      <w:tr w:rsidR="005473F5" w:rsidRPr="006F7448" w:rsidTr="00820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Out of Scope</w:t>
            </w:r>
          </w:p>
        </w:tc>
        <w:tc>
          <w:tcPr>
            <w:tcW w:w="7088" w:type="dxa"/>
            <w:noWrap/>
            <w:hideMark/>
          </w:tcPr>
          <w:p w:rsidR="005473F5" w:rsidRDefault="005473F5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Added Component/Unit testing and Integration testing to this section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Software Risks</w:t>
            </w:r>
          </w:p>
        </w:tc>
        <w:tc>
          <w:tcPr>
            <w:tcW w:w="7088" w:type="dxa"/>
            <w:noWrap/>
            <w:hideMark/>
          </w:tcPr>
          <w:p w:rsidR="005473F5" w:rsidRDefault="008204E7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Almost </w:t>
            </w:r>
            <w:proofErr w:type="spellStart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totatlly</w:t>
            </w:r>
            <w:proofErr w:type="spellEnd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 reworked </w:t>
            </w:r>
            <w:proofErr w:type="spellStart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section.Replaced</w:t>
            </w:r>
            <w:proofErr w:type="spellEnd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 the wrong and unreal software risks with</w:t>
            </w:r>
            <w:r w:rsidR="00D671C6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 true and</w:t>
            </w: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 real ones.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Testing Levels</w:t>
            </w:r>
          </w:p>
        </w:tc>
        <w:tc>
          <w:tcPr>
            <w:tcW w:w="7088" w:type="dxa"/>
            <w:noWrap/>
            <w:hideMark/>
          </w:tcPr>
          <w:p w:rsidR="005473F5" w:rsidRDefault="008204E7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Fixed the separation </w:t>
            </w:r>
            <w:r w:rsidR="004A1F7E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of Load testing from Performance testing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Exit Criteria</w:t>
            </w:r>
          </w:p>
        </w:tc>
        <w:tc>
          <w:tcPr>
            <w:tcW w:w="7088" w:type="dxa"/>
            <w:noWrap/>
            <w:hideMark/>
          </w:tcPr>
          <w:p w:rsidR="005473F5" w:rsidRDefault="004A1F7E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Made the </w:t>
            </w:r>
            <w:proofErr w:type="spellStart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criterias</w:t>
            </w:r>
            <w:proofErr w:type="spellEnd"/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 clear by defining not only the level but the </w:t>
            </w:r>
            <w:r w:rsidR="00A673E0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bug </w:t>
            </w: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characteristic</w:t>
            </w:r>
            <w:r w:rsidR="00D671C6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(priority or severity)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Staffing Needs</w:t>
            </w:r>
          </w:p>
        </w:tc>
        <w:tc>
          <w:tcPr>
            <w:tcW w:w="7088" w:type="dxa"/>
            <w:noWrap/>
            <w:hideMark/>
          </w:tcPr>
          <w:p w:rsidR="005473F5" w:rsidRDefault="00A673E0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Added the concrete number </w:t>
            </w:r>
            <w:r w:rsidR="00D671C6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of </w:t>
            </w: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 xml:space="preserve">staff members and </w:t>
            </w:r>
            <w:r w:rsidR="00D671C6"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specified that the team leader will be different every sprint.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References</w:t>
            </w:r>
          </w:p>
        </w:tc>
        <w:tc>
          <w:tcPr>
            <w:tcW w:w="7088" w:type="dxa"/>
            <w:noWrap/>
            <w:hideMark/>
          </w:tcPr>
          <w:p w:rsidR="005473F5" w:rsidRDefault="00A673E0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Removed section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  <w:tr w:rsidR="005473F5" w:rsidRPr="006F7448" w:rsidTr="008204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noWrap/>
            <w:hideMark/>
          </w:tcPr>
          <w:p w:rsidR="005473F5" w:rsidRPr="00E077AD" w:rsidRDefault="005473F5" w:rsidP="00E077AD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Index</w:t>
            </w:r>
          </w:p>
        </w:tc>
        <w:tc>
          <w:tcPr>
            <w:tcW w:w="7088" w:type="dxa"/>
            <w:noWrap/>
            <w:hideMark/>
          </w:tcPr>
          <w:p w:rsidR="005473F5" w:rsidRDefault="00A673E0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  <w:r w:rsidRPr="00E077AD"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  <w:t>Removed section</w:t>
            </w:r>
          </w:p>
          <w:p w:rsidR="00E077AD" w:rsidRPr="00E077AD" w:rsidRDefault="00E077AD" w:rsidP="00E077A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2"/>
                <w:lang w:eastAsia="bg-BG"/>
              </w:rPr>
            </w:pPr>
          </w:p>
        </w:tc>
      </w:tr>
    </w:tbl>
    <w:p w:rsidR="002A1095" w:rsidRDefault="002A1095">
      <w:bookmarkStart w:id="0" w:name="_GoBack"/>
      <w:bookmarkEnd w:id="0"/>
    </w:p>
    <w:sectPr w:rsidR="002A1095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0AC" w:rsidRDefault="005F40AC">
      <w:pPr>
        <w:spacing w:after="0" w:line="240" w:lineRule="auto"/>
      </w:pPr>
      <w:r>
        <w:separator/>
      </w:r>
    </w:p>
  </w:endnote>
  <w:endnote w:type="continuationSeparator" w:id="0">
    <w:p w:rsidR="005F40AC" w:rsidRDefault="005F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937" w:rsidRDefault="005F40AC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3F5">
          <w:rPr>
            <w:lang w:val="bg-BG"/>
          </w:rPr>
          <w:t>Team Griffin Test Plan REview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E077AD">
      <w:rPr>
        <w:noProof/>
      </w:rPr>
      <w:t>1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0AC" w:rsidRDefault="005F40AC">
      <w:pPr>
        <w:spacing w:after="0" w:line="240" w:lineRule="auto"/>
      </w:pPr>
      <w:r>
        <w:separator/>
      </w:r>
    </w:p>
  </w:footnote>
  <w:footnote w:type="continuationSeparator" w:id="0">
    <w:p w:rsidR="005F40AC" w:rsidRDefault="005F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0D"/>
    <w:rsid w:val="001E48C1"/>
    <w:rsid w:val="001E711F"/>
    <w:rsid w:val="001F1FA3"/>
    <w:rsid w:val="001F2757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64D76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0323"/>
    <w:rsid w:val="00357853"/>
    <w:rsid w:val="0037754B"/>
    <w:rsid w:val="003840FB"/>
    <w:rsid w:val="00385927"/>
    <w:rsid w:val="00393323"/>
    <w:rsid w:val="0039408F"/>
    <w:rsid w:val="003A2C76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2097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47E99"/>
    <w:rsid w:val="00451ECA"/>
    <w:rsid w:val="00462FB0"/>
    <w:rsid w:val="00465AA2"/>
    <w:rsid w:val="004737BB"/>
    <w:rsid w:val="00483FCB"/>
    <w:rsid w:val="00494EDC"/>
    <w:rsid w:val="004A1F7E"/>
    <w:rsid w:val="004A3B87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05A0"/>
    <w:rsid w:val="00536EE8"/>
    <w:rsid w:val="0054281D"/>
    <w:rsid w:val="00547136"/>
    <w:rsid w:val="005473F5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0AC"/>
    <w:rsid w:val="005F445E"/>
    <w:rsid w:val="00605B27"/>
    <w:rsid w:val="00613517"/>
    <w:rsid w:val="00624121"/>
    <w:rsid w:val="006270A5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260A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4E7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D298C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0BB7"/>
    <w:rsid w:val="0091775D"/>
    <w:rsid w:val="00920E42"/>
    <w:rsid w:val="00921CDF"/>
    <w:rsid w:val="009305CF"/>
    <w:rsid w:val="009374A1"/>
    <w:rsid w:val="00943F66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3723"/>
    <w:rsid w:val="00A24A16"/>
    <w:rsid w:val="00A2735D"/>
    <w:rsid w:val="00A32895"/>
    <w:rsid w:val="00A36570"/>
    <w:rsid w:val="00A43ADB"/>
    <w:rsid w:val="00A51ED4"/>
    <w:rsid w:val="00A53EC2"/>
    <w:rsid w:val="00A53FF4"/>
    <w:rsid w:val="00A5749F"/>
    <w:rsid w:val="00A6196E"/>
    <w:rsid w:val="00A65E3B"/>
    <w:rsid w:val="00A673E0"/>
    <w:rsid w:val="00A72483"/>
    <w:rsid w:val="00A77E68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6CA1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65D2E"/>
    <w:rsid w:val="00D671C6"/>
    <w:rsid w:val="00D74F35"/>
    <w:rsid w:val="00D90F1C"/>
    <w:rsid w:val="00DA3FBC"/>
    <w:rsid w:val="00DA7F39"/>
    <w:rsid w:val="00DB627D"/>
    <w:rsid w:val="00DC3F9B"/>
    <w:rsid w:val="00DC796A"/>
    <w:rsid w:val="00DD0D28"/>
    <w:rsid w:val="00DE10AE"/>
    <w:rsid w:val="00E059B1"/>
    <w:rsid w:val="00E077AD"/>
    <w:rsid w:val="00E106E2"/>
    <w:rsid w:val="00E13430"/>
    <w:rsid w:val="00E229F1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013B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FF218-4A52-4319-A719-B4B5044D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39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ACADEMY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Plan REview report</dc:title>
  <dc:subject>Testing Admin Modules and front-end functionalities from Telerik ACADEMY LEARNING SYSTEM (TALS)</dc:subject>
  <dc:creator>Team Griffin</dc:creator>
  <cp:lastModifiedBy>Niki</cp:lastModifiedBy>
  <cp:revision>4</cp:revision>
  <dcterms:created xsi:type="dcterms:W3CDTF">2016-01-13T22:20:00Z</dcterms:created>
  <dcterms:modified xsi:type="dcterms:W3CDTF">2016-01-13T23:11:00Z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